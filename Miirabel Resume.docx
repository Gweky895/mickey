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1"/>
        <w:gridCol w:w="504"/>
        <w:gridCol w:w="6618"/>
      </w:tblGrid>
      <w:tr w:rsidR="006D409C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6D409C" w:rsidRDefault="008B7E04" w:rsidP="006D409C">
            <w:pPr>
              <w:tabs>
                <w:tab w:val="left" w:pos="990"/>
              </w:tabs>
              <w:jc w:val="center"/>
            </w:pPr>
            <w:bookmarkStart w:id="0" w:name="_GoBack"/>
            <w:r>
              <w:rPr>
                <w:noProof/>
              </w:rPr>
              <w:drawing>
                <wp:inline distT="0" distB="0" distL="0" distR="0">
                  <wp:extent cx="2505710" cy="1409700"/>
                  <wp:effectExtent l="0" t="0" r="889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20221029_123354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71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049110328"/>
              <w:placeholder>
                <w:docPart w:val="5B768587F5FC4B3389E88877CC728DDA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</w:pPr>
                <w:r w:rsidRPr="00036450">
                  <w:t>EDUCATION</w:t>
                </w:r>
              </w:p>
            </w:sdtContent>
          </w:sdt>
        </w:tc>
      </w:tr>
      <w:tr w:rsidR="006D409C" w:rsidTr="00F56513">
        <w:trPr>
          <w:trHeight w:val="3024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4FC8A9E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FC8A9E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5OiwQAANU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:rsidR="007F54C5" w:rsidRPr="00036450" w:rsidRDefault="007F54C5" w:rsidP="00776643">
            <w:pPr>
              <w:rPr>
                <w:b/>
              </w:rPr>
            </w:pPr>
            <w:r>
              <w:rPr>
                <w:b/>
              </w:rPr>
              <w:t>BOWEN UNIVERSITY IWO, OSUN STATE, NIGERIA</w:t>
            </w:r>
          </w:p>
          <w:p w:rsidR="006D409C" w:rsidRPr="00447EBA" w:rsidRDefault="007F54C5" w:rsidP="00776643">
            <w:pPr>
              <w:pStyle w:val="Date"/>
              <w:rPr>
                <w:i/>
                <w:color w:val="FF0000"/>
              </w:rPr>
            </w:pPr>
            <w:r w:rsidRPr="00447EBA">
              <w:rPr>
                <w:i/>
                <w:color w:val="FF0000"/>
              </w:rPr>
              <w:t xml:space="preserve">September 2018 to November 2022 </w:t>
            </w:r>
          </w:p>
          <w:p w:rsidR="006D409C" w:rsidRDefault="007F54C5" w:rsidP="007F54C5">
            <w:pPr>
              <w:pStyle w:val="ListParagraph"/>
              <w:numPr>
                <w:ilvl w:val="0"/>
                <w:numId w:val="2"/>
              </w:numPr>
            </w:pPr>
            <w:r>
              <w:t>Assistant Social Director</w:t>
            </w:r>
          </w:p>
          <w:p w:rsidR="007F54C5" w:rsidRDefault="007F54C5" w:rsidP="007F54C5">
            <w:pPr>
              <w:pStyle w:val="ListParagraph"/>
              <w:numPr>
                <w:ilvl w:val="0"/>
                <w:numId w:val="2"/>
              </w:numPr>
            </w:pPr>
            <w:r>
              <w:t>Assistant Public Relations Officer</w:t>
            </w:r>
          </w:p>
          <w:p w:rsidR="006D409C" w:rsidRDefault="006D409C" w:rsidP="00776643"/>
          <w:p w:rsidR="006D409C" w:rsidRDefault="00447EBA" w:rsidP="007F54C5">
            <w:pPr>
              <w:rPr>
                <w:b/>
              </w:rPr>
            </w:pPr>
            <w:r>
              <w:rPr>
                <w:b/>
              </w:rPr>
              <w:t>EXTRA CURRICULAR ACTIVITIE</w:t>
            </w:r>
          </w:p>
          <w:p w:rsidR="00447EBA" w:rsidRPr="00447EBA" w:rsidRDefault="00447EBA" w:rsidP="007F54C5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Social Committee</w:t>
            </w:r>
          </w:p>
          <w:p w:rsidR="00447EBA" w:rsidRPr="00447EBA" w:rsidRDefault="00447EBA" w:rsidP="007F54C5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 Badminton </w:t>
            </w:r>
          </w:p>
          <w:p w:rsidR="007F54C5" w:rsidRPr="007F54C5" w:rsidRDefault="00447EBA" w:rsidP="007F54C5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 Choir</w:t>
            </w:r>
          </w:p>
        </w:tc>
      </w:tr>
      <w:tr w:rsidR="006D409C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6D409C" w:rsidRPr="008B7E04" w:rsidRDefault="008B7E04" w:rsidP="005D47DE">
            <w:pPr>
              <w:pStyle w:val="Title"/>
              <w:rPr>
                <w:sz w:val="36"/>
                <w:szCs w:val="36"/>
              </w:rPr>
            </w:pPr>
            <w:r w:rsidRPr="008B7E04">
              <w:rPr>
                <w:sz w:val="36"/>
                <w:szCs w:val="36"/>
              </w:rPr>
              <w:t>oghenegweke mirabel akakporo</w:t>
            </w:r>
          </w:p>
          <w:p w:rsidR="006D409C" w:rsidRPr="005D47DE" w:rsidRDefault="008B7E04" w:rsidP="005D47DE">
            <w:pPr>
              <w:pStyle w:val="Subtitle"/>
            </w:pPr>
            <w:r>
              <w:rPr>
                <w:spacing w:val="0"/>
                <w:w w:val="100"/>
              </w:rPr>
              <w:t>SOCIAL MEDIA MANAGER</w:t>
            </w:r>
          </w:p>
          <w:sdt>
            <w:sdtPr>
              <w:id w:val="-1448076370"/>
              <w:placeholder>
                <w:docPart w:val="F71FECD36C7D4E73ACE8BA77414AF00D"/>
              </w:placeholder>
              <w:temporary/>
              <w:showingPlcHdr/>
              <w15:appearance w15:val="hidden"/>
            </w:sdtPr>
            <w:sdtEndPr/>
            <w:sdtContent>
              <w:p w:rsidR="006D409C" w:rsidRPr="005D47DE" w:rsidRDefault="006D409C" w:rsidP="005D47DE">
                <w:pPr>
                  <w:pStyle w:val="Heading2"/>
                </w:pPr>
                <w:r w:rsidRPr="005D47DE">
                  <w:t>Profile</w:t>
                </w:r>
              </w:p>
            </w:sdtContent>
          </w:sdt>
          <w:p w:rsidR="006D409C" w:rsidRDefault="006D409C" w:rsidP="00A75FCE">
            <w:pPr>
              <w:pStyle w:val="ProfileText"/>
            </w:pPr>
          </w:p>
          <w:p w:rsidR="008B7E04" w:rsidRDefault="008B7E04" w:rsidP="008B7E04">
            <w:r>
              <w:t>Diligent anatomy major, currently attending</w:t>
            </w:r>
            <w:r w:rsidR="00100113">
              <w:t xml:space="preserve"> Bowen university with three</w:t>
            </w:r>
            <w:r>
              <w:t xml:space="preserve"> years of work experience. Aiming to influence a proven Knowledge of diagnostic imaging skills to successfully fill the social media manager role at your company. Frequently praised as quality oriented by my peers. I can be relied upon to help your company achieve its goal.</w:t>
            </w:r>
          </w:p>
          <w:p w:rsidR="006D409C" w:rsidRDefault="006D409C" w:rsidP="005D47DE"/>
          <w:sdt>
            <w:sdtPr>
              <w:id w:val="-1954003311"/>
              <w:placeholder>
                <w:docPart w:val="1AFB2BE0D60F4940B83F84C800C250DA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5D47DE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E297A50399F04F708F7B904811F6AB84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A75FCE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:rsidR="006D409C" w:rsidRDefault="00100113" w:rsidP="00A75FCE">
            <w:pPr>
              <w:pStyle w:val="ContactDetails"/>
            </w:pPr>
            <w:r>
              <w:t>+2349137213180, +2347051494208</w:t>
            </w:r>
          </w:p>
          <w:p w:rsidR="006D409C" w:rsidRDefault="006D409C" w:rsidP="00A75FCE">
            <w:pPr>
              <w:pStyle w:val="ContactDetails"/>
            </w:pPr>
          </w:p>
          <w:p w:rsidR="006D409C" w:rsidRDefault="006D409C" w:rsidP="005D47DE"/>
          <w:sdt>
            <w:sdtPr>
              <w:id w:val="-240260293"/>
              <w:placeholder>
                <w:docPart w:val="E3D65C0844404739B6B25F4AB1D7A568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A75FCE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:rsidR="006D409C" w:rsidRDefault="00100113" w:rsidP="005D47DE">
            <w:r>
              <w:t>Mirabelakakporo00@gmail.com</w:t>
            </w: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001553383"/>
              <w:placeholder>
                <w:docPart w:val="004DD04D155642BBAF88EB349EEF5C5E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  <w:rPr>
                    <w:b/>
                  </w:rPr>
                </w:pPr>
                <w:r w:rsidRPr="00036450">
                  <w:t>WORK EXPERIENCE</w:t>
                </w:r>
              </w:p>
            </w:sdtContent>
          </w:sdt>
        </w:tc>
      </w:tr>
      <w:tr w:rsidR="006D409C" w:rsidTr="00F56513">
        <w:trPr>
          <w:trHeight w:val="5688"/>
        </w:trPr>
        <w:tc>
          <w:tcPr>
            <w:tcW w:w="4421" w:type="dxa"/>
            <w:vMerge/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CF83FC8" wp14:editId="3AB3D172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F83FC8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pfjQ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:rsidR="006D409C" w:rsidRDefault="00447EBA" w:rsidP="00776643">
            <w:pPr>
              <w:rPr>
                <w:bCs/>
              </w:rPr>
            </w:pPr>
            <w:r>
              <w:rPr>
                <w:b/>
              </w:rPr>
              <w:t xml:space="preserve">BOWEN ASSOCIATION OF ANATOMICAL STUDENTS </w:t>
            </w:r>
            <w:proofErr w:type="gramStart"/>
            <w:r>
              <w:rPr>
                <w:b/>
              </w:rPr>
              <w:t>{ BAAS</w:t>
            </w:r>
            <w:proofErr w:type="gramEnd"/>
            <w:r>
              <w:rPr>
                <w:b/>
              </w:rPr>
              <w:t>}</w:t>
            </w:r>
            <w:r w:rsidR="006D409C" w:rsidRPr="00036450">
              <w:t xml:space="preserve"> </w:t>
            </w:r>
            <w:r>
              <w:rPr>
                <w:b/>
              </w:rPr>
              <w:t>SOCIAL MEDIA MANAGER</w:t>
            </w:r>
          </w:p>
          <w:p w:rsidR="006D409C" w:rsidRDefault="00447EBA" w:rsidP="00776643">
            <w:pPr>
              <w:rPr>
                <w:bCs/>
              </w:rPr>
            </w:pPr>
            <w:r>
              <w:rPr>
                <w:bCs/>
              </w:rPr>
              <w:t>September 2019 to December 2021</w:t>
            </w:r>
          </w:p>
          <w:p w:rsidR="00447EBA" w:rsidRDefault="00447EBA" w:rsidP="00776643">
            <w:pPr>
              <w:rPr>
                <w:bCs/>
              </w:rPr>
            </w:pPr>
          </w:p>
          <w:p w:rsidR="00447EBA" w:rsidRDefault="00447EBA" w:rsidP="00447EBA">
            <w:pPr>
              <w:pStyle w:val="ListParagraph"/>
              <w:numPr>
                <w:ilvl w:val="0"/>
                <w:numId w:val="3"/>
              </w:numPr>
            </w:pPr>
            <w:r>
              <w:t>Communicate with followers, respond to queries in a timely manner and monitor reviews</w:t>
            </w:r>
          </w:p>
          <w:p w:rsidR="00447EBA" w:rsidRDefault="00447EBA" w:rsidP="00447EBA">
            <w:pPr>
              <w:pStyle w:val="ListParagraph"/>
            </w:pPr>
          </w:p>
          <w:p w:rsidR="00447EBA" w:rsidRDefault="00447EBA" w:rsidP="00447EBA">
            <w:pPr>
              <w:pStyle w:val="ListParagraph"/>
              <w:numPr>
                <w:ilvl w:val="0"/>
                <w:numId w:val="3"/>
              </w:numPr>
            </w:pPr>
            <w:r>
              <w:t>Stay up to date with current technologies and trends on social medias, design tools.</w:t>
            </w:r>
          </w:p>
          <w:p w:rsidR="00447EBA" w:rsidRDefault="00447EBA" w:rsidP="00447EBA"/>
          <w:p w:rsidR="00447EBA" w:rsidRDefault="00447EBA" w:rsidP="00447EBA">
            <w:pPr>
              <w:pStyle w:val="ListParagraph"/>
              <w:numPr>
                <w:ilvl w:val="0"/>
                <w:numId w:val="3"/>
              </w:numPr>
            </w:pPr>
            <w:r>
              <w:t>Generate, edit, publish and share engaging content daily</w:t>
            </w:r>
          </w:p>
          <w:p w:rsidR="00447EBA" w:rsidRDefault="00447EBA" w:rsidP="00447EBA"/>
          <w:p w:rsidR="00447EBA" w:rsidRDefault="00447EBA" w:rsidP="00447EBA">
            <w:pPr>
              <w:pStyle w:val="ListParagraph"/>
              <w:numPr>
                <w:ilvl w:val="0"/>
                <w:numId w:val="3"/>
              </w:numPr>
            </w:pPr>
            <w:r>
              <w:t>Collaborate with other teams, like the marketing, and customer service to ensure brand consistency</w:t>
            </w:r>
          </w:p>
          <w:p w:rsidR="00447EBA" w:rsidRDefault="00447EBA" w:rsidP="00447EBA"/>
          <w:p w:rsidR="00447EBA" w:rsidRDefault="00447EBA" w:rsidP="00447EBA">
            <w:pPr>
              <w:pStyle w:val="ListParagraph"/>
              <w:numPr>
                <w:ilvl w:val="0"/>
                <w:numId w:val="3"/>
              </w:numPr>
            </w:pPr>
            <w:r>
              <w:t>Suggest and implement new features to develop brand awareness, like promotions</w:t>
            </w:r>
          </w:p>
          <w:p w:rsidR="00447EBA" w:rsidRDefault="00447EBA" w:rsidP="00447EBA"/>
          <w:p w:rsidR="00447EBA" w:rsidRDefault="00447EBA" w:rsidP="00447EBA">
            <w:pPr>
              <w:pStyle w:val="ListParagraph"/>
              <w:numPr>
                <w:ilvl w:val="0"/>
                <w:numId w:val="3"/>
              </w:numPr>
            </w:pPr>
            <w:r>
              <w:t>Monitoring the company’s brand on social media</w:t>
            </w:r>
          </w:p>
          <w:p w:rsidR="00447EBA" w:rsidRPr="00447EBA" w:rsidRDefault="00447EBA" w:rsidP="00447EBA">
            <w:pPr>
              <w:rPr>
                <w:bCs/>
              </w:rPr>
            </w:pPr>
          </w:p>
          <w:p w:rsidR="006D409C" w:rsidRDefault="006D409C" w:rsidP="00776643"/>
          <w:p w:rsidR="006D409C" w:rsidRPr="00447EBA" w:rsidRDefault="006D409C" w:rsidP="005D47DE">
            <w:pPr>
              <w:rPr>
                <w:bCs/>
              </w:rPr>
            </w:pPr>
          </w:p>
        </w:tc>
      </w:tr>
      <w:tr w:rsidR="006D409C" w:rsidTr="00F56513">
        <w:trPr>
          <w:trHeight w:val="1080"/>
        </w:trPr>
        <w:tc>
          <w:tcPr>
            <w:tcW w:w="4421" w:type="dxa"/>
            <w:vMerge/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669594239"/>
              <w:placeholder>
                <w:docPart w:val="3F25A44C6BEF4C5383A21C78AD8CAB8F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  <w:rPr>
                    <w:b/>
                  </w:rPr>
                </w:pPr>
                <w:r w:rsidRPr="00776643">
                  <w:rPr>
                    <w:rStyle w:val="Heading2Char"/>
                    <w:b w:val="0"/>
                    <w:bCs w:val="0"/>
                    <w:caps/>
                    <w:sz w:val="48"/>
                    <w:szCs w:val="32"/>
                  </w:rPr>
                  <w:t>SKILLS</w:t>
                </w:r>
              </w:p>
            </w:sdtContent>
          </w:sdt>
        </w:tc>
      </w:tr>
      <w:tr w:rsidR="006D409C" w:rsidTr="00D942D9">
        <w:trPr>
          <w:trHeight w:val="616"/>
        </w:trPr>
        <w:tc>
          <w:tcPr>
            <w:tcW w:w="4421" w:type="dxa"/>
            <w:vMerge/>
            <w:tcBorders>
              <w:bottom w:val="nil"/>
            </w:tcBorders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CF83FC8" wp14:editId="3AB3D172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F83FC8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6xq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N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aoId1Yqf4I5xM0RUGKmZjelNvaWGntHNXT2sAlTpn0PP4VQ&#10;cC2g/h0FF0Ppz8f2kR8GJTiNyA4mvGVk/ttSzSMi/pIwQi2SCRQ9sW4xmWYpLHR4sgpP5La6VlBF&#10;8JUB7xyJ/Fa0ZKFV9RGG0Su0CkdUMrANXzMLN9wvri2s4QjGWcavrhwNYyAU8628rxkqR5xriPxh&#10;/5HqmiC5jCyMTu9UOw0+D0VQ/M+8KCnV1daqosSJyVWmx7VZwAgJ1MGMGq4d1/NQfvk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BST6xq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  <w:tcBorders>
              <w:bottom w:val="nil"/>
            </w:tcBorders>
            <w:vAlign w:val="bottom"/>
          </w:tcPr>
          <w:p w:rsidR="006D409C" w:rsidRDefault="00100113" w:rsidP="00100113">
            <w:pPr>
              <w:pStyle w:val="ListParagraph"/>
              <w:numPr>
                <w:ilvl w:val="0"/>
                <w:numId w:val="5"/>
              </w:numPr>
            </w:pPr>
            <w:r>
              <w:t>Web designing</w:t>
            </w:r>
          </w:p>
          <w:p w:rsidR="00100113" w:rsidRDefault="00100113" w:rsidP="00100113">
            <w:pPr>
              <w:pStyle w:val="ListParagraph"/>
              <w:numPr>
                <w:ilvl w:val="0"/>
                <w:numId w:val="5"/>
              </w:numPr>
            </w:pPr>
            <w:r>
              <w:t>Crocheting</w:t>
            </w:r>
          </w:p>
          <w:p w:rsidR="00100113" w:rsidRPr="00D942D9" w:rsidRDefault="00100113" w:rsidP="00100113">
            <w:pPr>
              <w:pStyle w:val="ListParagraph"/>
              <w:numPr>
                <w:ilvl w:val="0"/>
                <w:numId w:val="5"/>
              </w:numPr>
            </w:pPr>
            <w:r>
              <w:t>Content Creation</w:t>
            </w:r>
          </w:p>
        </w:tc>
      </w:tr>
    </w:tbl>
    <w:p w:rsidR="00153B84" w:rsidRDefault="00153B84" w:rsidP="005D47DE"/>
    <w:sectPr w:rsidR="00153B84" w:rsidSect="00F56513">
      <w:headerReference w:type="default" r:id="rId11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1FE7" w:rsidRDefault="007E1FE7" w:rsidP="00C51CF5">
      <w:r>
        <w:separator/>
      </w:r>
    </w:p>
  </w:endnote>
  <w:endnote w:type="continuationSeparator" w:id="0">
    <w:p w:rsidR="007E1FE7" w:rsidRDefault="007E1FE7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1FE7" w:rsidRDefault="007E1FE7" w:rsidP="00C51CF5">
      <w:r>
        <w:separator/>
      </w:r>
    </w:p>
  </w:footnote>
  <w:footnote w:type="continuationSeparator" w:id="0">
    <w:p w:rsidR="007E1FE7" w:rsidRDefault="007E1FE7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CF5" w:rsidRDefault="00F5651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3B8EC64E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6C26960"/>
    <w:multiLevelType w:val="hybridMultilevel"/>
    <w:tmpl w:val="7E9804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57BC6"/>
    <w:multiLevelType w:val="hybridMultilevel"/>
    <w:tmpl w:val="3DFC48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61D82"/>
    <w:multiLevelType w:val="hybridMultilevel"/>
    <w:tmpl w:val="63BC7E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C63C9"/>
    <w:multiLevelType w:val="hybridMultilevel"/>
    <w:tmpl w:val="CCBCDD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C5"/>
    <w:rsid w:val="000521EF"/>
    <w:rsid w:val="000A545F"/>
    <w:rsid w:val="000F3BEA"/>
    <w:rsid w:val="00100113"/>
    <w:rsid w:val="0010314C"/>
    <w:rsid w:val="00153B84"/>
    <w:rsid w:val="00196AAB"/>
    <w:rsid w:val="001A4D1A"/>
    <w:rsid w:val="001B0B3D"/>
    <w:rsid w:val="003B0DB8"/>
    <w:rsid w:val="00431999"/>
    <w:rsid w:val="00443E2D"/>
    <w:rsid w:val="00447EBA"/>
    <w:rsid w:val="00572086"/>
    <w:rsid w:val="00597871"/>
    <w:rsid w:val="005D47DE"/>
    <w:rsid w:val="005F364E"/>
    <w:rsid w:val="0062123A"/>
    <w:rsid w:val="00635EF0"/>
    <w:rsid w:val="00646E75"/>
    <w:rsid w:val="00663587"/>
    <w:rsid w:val="006D409C"/>
    <w:rsid w:val="00776643"/>
    <w:rsid w:val="00797579"/>
    <w:rsid w:val="007D0F5B"/>
    <w:rsid w:val="007E1FE7"/>
    <w:rsid w:val="007F54C5"/>
    <w:rsid w:val="00882E29"/>
    <w:rsid w:val="008B7E04"/>
    <w:rsid w:val="008C53C4"/>
    <w:rsid w:val="008F290E"/>
    <w:rsid w:val="00942045"/>
    <w:rsid w:val="00964B9F"/>
    <w:rsid w:val="009F215D"/>
    <w:rsid w:val="00A73BCA"/>
    <w:rsid w:val="00A75FCE"/>
    <w:rsid w:val="00AC5509"/>
    <w:rsid w:val="00AF4EA4"/>
    <w:rsid w:val="00B0669D"/>
    <w:rsid w:val="00B90CEF"/>
    <w:rsid w:val="00B95D4D"/>
    <w:rsid w:val="00C51CF5"/>
    <w:rsid w:val="00C93D20"/>
    <w:rsid w:val="00CA407F"/>
    <w:rsid w:val="00D00A30"/>
    <w:rsid w:val="00D8438A"/>
    <w:rsid w:val="00D942D9"/>
    <w:rsid w:val="00DC71AE"/>
    <w:rsid w:val="00E514F8"/>
    <w:rsid w:val="00E55D74"/>
    <w:rsid w:val="00E774C3"/>
    <w:rsid w:val="00E8541C"/>
    <w:rsid w:val="00F56513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9444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rabel\AppData\Roaming\Microsoft\Templates\Cub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768587F5FC4B3389E88877CC728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C7F1C-B80F-481B-B12A-F6C2F28DA6E8}"/>
      </w:docPartPr>
      <w:docPartBody>
        <w:p w:rsidR="00000000" w:rsidRDefault="000547E5">
          <w:pPr>
            <w:pStyle w:val="5B768587F5FC4B3389E88877CC728DDA"/>
          </w:pPr>
          <w:r w:rsidRPr="00036450">
            <w:t>EDUCATION</w:t>
          </w:r>
        </w:p>
      </w:docPartBody>
    </w:docPart>
    <w:docPart>
      <w:docPartPr>
        <w:name w:val="F71FECD36C7D4E73ACE8BA77414AF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F14E3-5F29-4C6F-98A3-24C829AA2C91}"/>
      </w:docPartPr>
      <w:docPartBody>
        <w:p w:rsidR="00000000" w:rsidRDefault="000547E5">
          <w:pPr>
            <w:pStyle w:val="F71FECD36C7D4E73ACE8BA77414AF00D"/>
          </w:pPr>
          <w:r w:rsidRPr="005D47DE">
            <w:t>Profile</w:t>
          </w:r>
        </w:p>
      </w:docPartBody>
    </w:docPart>
    <w:docPart>
      <w:docPartPr>
        <w:name w:val="1AFB2BE0D60F4940B83F84C800C25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5E407-ABF9-444D-84F2-9F540C10B990}"/>
      </w:docPartPr>
      <w:docPartBody>
        <w:p w:rsidR="00000000" w:rsidRDefault="000547E5">
          <w:pPr>
            <w:pStyle w:val="1AFB2BE0D60F4940B83F84C800C250DA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E297A50399F04F708F7B904811F6A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743CA-E549-4BFD-885E-D9A3329F71DB}"/>
      </w:docPartPr>
      <w:docPartBody>
        <w:p w:rsidR="00000000" w:rsidRDefault="000547E5">
          <w:pPr>
            <w:pStyle w:val="E297A50399F04F708F7B904811F6AB84"/>
          </w:pPr>
          <w:r w:rsidRPr="004D3011">
            <w:t>PHONE:</w:t>
          </w:r>
        </w:p>
      </w:docPartBody>
    </w:docPart>
    <w:docPart>
      <w:docPartPr>
        <w:name w:val="E3D65C0844404739B6B25F4AB1D7A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EADE1-124A-4A73-87F0-DE56E15F40C5}"/>
      </w:docPartPr>
      <w:docPartBody>
        <w:p w:rsidR="00000000" w:rsidRDefault="000547E5">
          <w:pPr>
            <w:pStyle w:val="E3D65C0844404739B6B25F4AB1D7A568"/>
          </w:pPr>
          <w:r w:rsidRPr="004D3011">
            <w:t>EMAIL:</w:t>
          </w:r>
        </w:p>
      </w:docPartBody>
    </w:docPart>
    <w:docPart>
      <w:docPartPr>
        <w:name w:val="004DD04D155642BBAF88EB349EEF5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FBAD5-8810-439F-AF73-4728003EAE70}"/>
      </w:docPartPr>
      <w:docPartBody>
        <w:p w:rsidR="00000000" w:rsidRDefault="000547E5">
          <w:pPr>
            <w:pStyle w:val="004DD04D155642BBAF88EB349EEF5C5E"/>
          </w:pPr>
          <w:r w:rsidRPr="00036450">
            <w:t>WORK EXPERIENCE</w:t>
          </w:r>
        </w:p>
      </w:docPartBody>
    </w:docPart>
    <w:docPart>
      <w:docPartPr>
        <w:name w:val="3F25A44C6BEF4C5383A21C78AD8CA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276B9-CECD-40DC-A77A-C18F9C194388}"/>
      </w:docPartPr>
      <w:docPartBody>
        <w:p w:rsidR="00000000" w:rsidRDefault="000547E5">
          <w:pPr>
            <w:pStyle w:val="3F25A44C6BEF4C5383A21C78AD8CAB8F"/>
          </w:pPr>
          <w:r w:rsidRPr="00776643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FC"/>
    <w:rsid w:val="000547E5"/>
    <w:rsid w:val="00C4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41FFC"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768587F5FC4B3389E88877CC728DDA">
    <w:name w:val="5B768587F5FC4B3389E88877CC728DDA"/>
  </w:style>
  <w:style w:type="paragraph" w:customStyle="1" w:styleId="872EAEDFD00549ADAF1394CD0723B91D">
    <w:name w:val="872EAEDFD00549ADAF1394CD0723B91D"/>
  </w:style>
  <w:style w:type="paragraph" w:customStyle="1" w:styleId="94411A3E42784DB496905859A77CB251">
    <w:name w:val="94411A3E42784DB496905859A77CB251"/>
  </w:style>
  <w:style w:type="paragraph" w:customStyle="1" w:styleId="6B170252C876481291591AE43A70B8ED">
    <w:name w:val="6B170252C876481291591AE43A70B8ED"/>
  </w:style>
  <w:style w:type="paragraph" w:customStyle="1" w:styleId="9F6865A31A814B5CB87FE8026EB6EF57">
    <w:name w:val="9F6865A31A814B5CB87FE8026EB6EF57"/>
  </w:style>
  <w:style w:type="paragraph" w:customStyle="1" w:styleId="5671BA1C8DD84941A7E2CCE738B5FB1B">
    <w:name w:val="5671BA1C8DD84941A7E2CCE738B5FB1B"/>
  </w:style>
  <w:style w:type="paragraph" w:customStyle="1" w:styleId="C4EB116E200D4CE09C83B5235EA0626E">
    <w:name w:val="C4EB116E200D4CE09C83B5235EA0626E"/>
  </w:style>
  <w:style w:type="paragraph" w:customStyle="1" w:styleId="E99DE76440B84A88ABC4440EB8BD8968">
    <w:name w:val="E99DE76440B84A88ABC4440EB8BD8968"/>
  </w:style>
  <w:style w:type="paragraph" w:customStyle="1" w:styleId="724258F8698B4610B4938C53C33F3ED1">
    <w:name w:val="724258F8698B4610B4938C53C33F3ED1"/>
  </w:style>
  <w:style w:type="paragraph" w:customStyle="1" w:styleId="7E1B2AF4E16543FE8A44AC8F198D3543">
    <w:name w:val="7E1B2AF4E16543FE8A44AC8F198D3543"/>
  </w:style>
  <w:style w:type="paragraph" w:customStyle="1" w:styleId="F71FECD36C7D4E73ACE8BA77414AF00D">
    <w:name w:val="F71FECD36C7D4E73ACE8BA77414AF00D"/>
  </w:style>
  <w:style w:type="paragraph" w:customStyle="1" w:styleId="1D62BEE3924A4908A2E0746E9818F2DE">
    <w:name w:val="1D62BEE3924A4908A2E0746E9818F2DE"/>
  </w:style>
  <w:style w:type="character" w:customStyle="1" w:styleId="Heading2Char">
    <w:name w:val="Heading 2 Char"/>
    <w:basedOn w:val="DefaultParagraphFont"/>
    <w:link w:val="Heading2"/>
    <w:uiPriority w:val="9"/>
    <w:rsid w:val="00C41FFC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val="en-US" w:eastAsia="ja-JP"/>
    </w:rPr>
  </w:style>
  <w:style w:type="paragraph" w:customStyle="1" w:styleId="1AFB2BE0D60F4940B83F84C800C250DA">
    <w:name w:val="1AFB2BE0D60F4940B83F84C800C250DA"/>
  </w:style>
  <w:style w:type="paragraph" w:customStyle="1" w:styleId="E297A50399F04F708F7B904811F6AB84">
    <w:name w:val="E297A50399F04F708F7B904811F6AB84"/>
  </w:style>
  <w:style w:type="paragraph" w:customStyle="1" w:styleId="C77FEF7B90FF4DD59292C0AF4E69F0BB">
    <w:name w:val="C77FEF7B90FF4DD59292C0AF4E69F0BB"/>
  </w:style>
  <w:style w:type="paragraph" w:customStyle="1" w:styleId="0D8299258DD9486DA5A1CA05AF6D11AB">
    <w:name w:val="0D8299258DD9486DA5A1CA05AF6D11AB"/>
  </w:style>
  <w:style w:type="paragraph" w:customStyle="1" w:styleId="1331B19C243B431E8B3691295D430301">
    <w:name w:val="1331B19C243B431E8B3691295D430301"/>
  </w:style>
  <w:style w:type="paragraph" w:customStyle="1" w:styleId="E3D65C0844404739B6B25F4AB1D7A568">
    <w:name w:val="E3D65C0844404739B6B25F4AB1D7A568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C7E45F4AE3C04D399B014E5E95A7A92C">
    <w:name w:val="C7E45F4AE3C04D399B014E5E95A7A92C"/>
  </w:style>
  <w:style w:type="paragraph" w:customStyle="1" w:styleId="004DD04D155642BBAF88EB349EEF5C5E">
    <w:name w:val="004DD04D155642BBAF88EB349EEF5C5E"/>
  </w:style>
  <w:style w:type="paragraph" w:customStyle="1" w:styleId="22502415406F4C9C95FE7498DC340E24">
    <w:name w:val="22502415406F4C9C95FE7498DC340E24"/>
  </w:style>
  <w:style w:type="paragraph" w:customStyle="1" w:styleId="D324E92811FA4E1C922EA835AB9F7BC8">
    <w:name w:val="D324E92811FA4E1C922EA835AB9F7BC8"/>
  </w:style>
  <w:style w:type="paragraph" w:customStyle="1" w:styleId="5789643E98A340708121B097F8040188">
    <w:name w:val="5789643E98A340708121B097F8040188"/>
  </w:style>
  <w:style w:type="paragraph" w:customStyle="1" w:styleId="A2B4F3D7AC6F4D49BF6BDC1BBDA21A84">
    <w:name w:val="A2B4F3D7AC6F4D49BF6BDC1BBDA21A84"/>
  </w:style>
  <w:style w:type="paragraph" w:customStyle="1" w:styleId="EB8E2C728B5C484FBE892073B5DE358C">
    <w:name w:val="EB8E2C728B5C484FBE892073B5DE358C"/>
  </w:style>
  <w:style w:type="paragraph" w:customStyle="1" w:styleId="1F214479FB1E4160AECD0A3A20E5EBB5">
    <w:name w:val="1F214479FB1E4160AECD0A3A20E5EBB5"/>
  </w:style>
  <w:style w:type="paragraph" w:customStyle="1" w:styleId="86EDA2CBEBC948F6BA3D3A4B84C76143">
    <w:name w:val="86EDA2CBEBC948F6BA3D3A4B84C76143"/>
  </w:style>
  <w:style w:type="paragraph" w:customStyle="1" w:styleId="42CF08842BA1419EA16AF1534C85683A">
    <w:name w:val="42CF08842BA1419EA16AF1534C85683A"/>
  </w:style>
  <w:style w:type="paragraph" w:customStyle="1" w:styleId="D16009496BAE4C4B9C40FCBC7407F286">
    <w:name w:val="D16009496BAE4C4B9C40FCBC7407F286"/>
  </w:style>
  <w:style w:type="paragraph" w:customStyle="1" w:styleId="C7A2893758E7411AA0B7DFBDD7D1D7DD">
    <w:name w:val="C7A2893758E7411AA0B7DFBDD7D1D7DD"/>
  </w:style>
  <w:style w:type="paragraph" w:customStyle="1" w:styleId="03A290803C784A138FF127BEDA2367EC">
    <w:name w:val="03A290803C784A138FF127BEDA2367EC"/>
  </w:style>
  <w:style w:type="paragraph" w:customStyle="1" w:styleId="96EB4CB33E7440098206BB4E97988546">
    <w:name w:val="96EB4CB33E7440098206BB4E97988546"/>
  </w:style>
  <w:style w:type="paragraph" w:customStyle="1" w:styleId="046DFAAEC1CF46CC9E03FB42F434DEBB">
    <w:name w:val="046DFAAEC1CF46CC9E03FB42F434DEBB"/>
  </w:style>
  <w:style w:type="paragraph" w:customStyle="1" w:styleId="50B09C6A3B61470B80C6C959848C6FCE">
    <w:name w:val="50B09C6A3B61470B80C6C959848C6FCE"/>
  </w:style>
  <w:style w:type="paragraph" w:customStyle="1" w:styleId="E4F5358889F3489E830A3491AB24E272">
    <w:name w:val="E4F5358889F3489E830A3491AB24E272"/>
  </w:style>
  <w:style w:type="paragraph" w:customStyle="1" w:styleId="D54A2A3876264620AAF1248EB0BF3119">
    <w:name w:val="D54A2A3876264620AAF1248EB0BF3119"/>
  </w:style>
  <w:style w:type="paragraph" w:customStyle="1" w:styleId="1752F6B04C4D4B16AA80233A27CA7EA0">
    <w:name w:val="1752F6B04C4D4B16AA80233A27CA7EA0"/>
  </w:style>
  <w:style w:type="paragraph" w:customStyle="1" w:styleId="9337A382F35847E98D522E6D43943548">
    <w:name w:val="9337A382F35847E98D522E6D43943548"/>
  </w:style>
  <w:style w:type="paragraph" w:customStyle="1" w:styleId="ECC64D63993349C79E11873498F15183">
    <w:name w:val="ECC64D63993349C79E11873498F15183"/>
  </w:style>
  <w:style w:type="paragraph" w:customStyle="1" w:styleId="462DA882733442DBA7462E2A9EF334DB">
    <w:name w:val="462DA882733442DBA7462E2A9EF334DB"/>
  </w:style>
  <w:style w:type="paragraph" w:customStyle="1" w:styleId="3F25A44C6BEF4C5383A21C78AD8CAB8F">
    <w:name w:val="3F25A44C6BEF4C5383A21C78AD8CAB8F"/>
  </w:style>
  <w:style w:type="paragraph" w:customStyle="1" w:styleId="DFEA81B22C454AFDB285AD95C805AA64">
    <w:name w:val="DFEA81B22C454AFDB285AD95C805AA64"/>
    <w:rsid w:val="00C41FFC"/>
  </w:style>
  <w:style w:type="paragraph" w:customStyle="1" w:styleId="7EF4A0A0B05049DC86A8D4504FB596F2">
    <w:name w:val="7EF4A0A0B05049DC86A8D4504FB596F2"/>
    <w:rsid w:val="00C41FFC"/>
  </w:style>
  <w:style w:type="paragraph" w:customStyle="1" w:styleId="EEE2EEA1C846422B8DDA6DC0B2324FFB">
    <w:name w:val="EEE2EEA1C846422B8DDA6DC0B2324FFB"/>
    <w:rsid w:val="00C41F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Cubist resume</Template>
  <TotalTime>0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2023-09-22T10:26:00Z</dcterms:created>
  <dcterms:modified xsi:type="dcterms:W3CDTF">2023-09-22T11:28:00Z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